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</w:t>
        </w:r>
        <w:r w:rsidR="00FF1594" w:rsidRPr="00D55861">
          <w:rPr>
            <w:rStyle w:val="Hyperlink"/>
          </w:rPr>
          <w:t>n</w:t>
        </w:r>
        <w:r w:rsidR="00FF1594" w:rsidRPr="00D55861">
          <w:rPr>
            <w:rStyle w:val="Hyperlink"/>
          </w:rPr>
          <w:t>ni_zh@pro</w:t>
        </w:r>
        <w:r w:rsidR="00FF1594" w:rsidRPr="00D55861">
          <w:rPr>
            <w:rStyle w:val="Hyperlink"/>
          </w:rPr>
          <w:t>t</w:t>
        </w:r>
        <w:r w:rsidR="00FF1594" w:rsidRPr="00D55861">
          <w:rPr>
            <w:rStyle w:val="Hyperlink"/>
          </w:rPr>
          <w:t>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7434CA" w:rsidRDefault="007434CA" w:rsidP="007434CA">
            <w:pPr>
              <w:pStyle w:val="ResumeText"/>
              <w:spacing w:before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7434CA" w:rsidRDefault="007434CA" w:rsidP="007434CA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Math: AP BC Calculus, Multi-variable calculus (current)</w:t>
            </w:r>
          </w:p>
          <w:p w:rsidR="007434CA" w:rsidRDefault="007434CA" w:rsidP="007434CA">
            <w:pPr>
              <w:pStyle w:val="ResumeText"/>
              <w:spacing w:before="0" w:after="0" w:line="240" w:lineRule="auto"/>
            </w:pPr>
            <w:r>
              <w:t>Sciences: Honors Chemistry, AP Chemistry (current), Honors Physics, AP Biology, Anatomy and Physiology (current)</w:t>
            </w:r>
          </w:p>
          <w:p w:rsidR="007434CA" w:rsidRDefault="007434CA" w:rsidP="007434CA">
            <w:pPr>
              <w:pStyle w:val="ResumeText"/>
              <w:spacing w:before="0" w:line="240" w:lineRule="auto"/>
              <w:ind w:right="58"/>
            </w:pPr>
            <w:r>
              <w:t>Social Studies: AP Government and Politics, AP Micro/Macroeconomics</w:t>
            </w:r>
          </w:p>
          <w:p w:rsidR="00297282" w:rsidRDefault="00297282" w:rsidP="007434CA">
            <w:pPr>
              <w:pStyle w:val="ResumeText"/>
              <w:spacing w:before="0" w:line="240" w:lineRule="auto"/>
              <w:ind w:right="58"/>
            </w:pPr>
            <w:r>
              <w:t xml:space="preserve">Computer LAN Management – Network Engineering </w:t>
            </w:r>
          </w:p>
          <w:p w:rsidR="0004465C" w:rsidRDefault="007434CA" w:rsidP="007434CA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(above AP level computer science) - Algorithmic analysis, advanced data structures, multi-threading, networks programming, systems programming. 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Microsoft: DAT208x Introduction to Python for Data Science. (numpy, matplotlib, pandas)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04465C" w:rsidRDefault="007434CA" w:rsidP="007434CA">
                    <w:pPr>
                      <w:spacing w:before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  <w:ind w:right="54"/>
                    </w:pPr>
                    <w:r>
                      <w:t xml:space="preserve">Spent a month in a mock start-up environment. We designed a mobile medical Android application using the agile software development process and entrepreneurial strategies.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7434CA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(Intern)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FF1594" w:rsidP="00FF1594">
                    <w:hyperlink r:id="rId11" w:history="1">
                      <w:r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>
                      <w:t xml:space="preserve"> 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multi-threading, basic networking, basic use of Android API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use of POSIX shells, system configuration and debugging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JavaScript, basic node.js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 computational research about resolving environmental issues such as air pollution through applications of nano-materials science and solid-state physics.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161" w:rsidRDefault="00B91161">
      <w:pPr>
        <w:spacing w:before="0" w:after="0" w:line="240" w:lineRule="auto"/>
      </w:pPr>
      <w:r>
        <w:separator/>
      </w:r>
    </w:p>
  </w:endnote>
  <w:endnote w:type="continuationSeparator" w:id="0">
    <w:p w:rsidR="00B91161" w:rsidRDefault="00B911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7282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161" w:rsidRDefault="00B91161">
      <w:pPr>
        <w:spacing w:before="0" w:after="0" w:line="240" w:lineRule="auto"/>
      </w:pPr>
      <w:r>
        <w:separator/>
      </w:r>
    </w:p>
  </w:footnote>
  <w:footnote w:type="continuationSeparator" w:id="0">
    <w:p w:rsidR="00B91161" w:rsidRDefault="00B9116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4465C"/>
    <w:rsid w:val="001D2B18"/>
    <w:rsid w:val="00297282"/>
    <w:rsid w:val="003054D4"/>
    <w:rsid w:val="003C1D8B"/>
    <w:rsid w:val="007434CA"/>
    <w:rsid w:val="008A0AA8"/>
    <w:rsid w:val="00B91161"/>
    <w:rsid w:val="00BA19BD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09DE4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64238"/>
    <w:rsid w:val="00855E56"/>
    <w:rsid w:val="00881293"/>
    <w:rsid w:val="00B50649"/>
    <w:rsid w:val="00C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881293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33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3</cp:revision>
  <cp:lastPrinted>2017-11-15T03:22:00Z</cp:lastPrinted>
  <dcterms:created xsi:type="dcterms:W3CDTF">2017-10-15T16:32:00Z</dcterms:created>
  <dcterms:modified xsi:type="dcterms:W3CDTF">2017-11-15T03:28:00Z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