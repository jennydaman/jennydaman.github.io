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 w:rsidRPr="008A56D7">
                      <w:rPr>
                        <w:b/>
                      </w:rP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Pr="008A56D7" w:rsidRDefault="007434CA" w:rsidP="00CB7215">
                    <w:pPr>
                      <w:pStyle w:val="ResumeText"/>
                      <w:spacing w:before="0" w:after="0" w:line="240" w:lineRule="auto"/>
                      <w:rPr>
                        <w:b/>
                      </w:rPr>
                    </w:pPr>
                    <w:r w:rsidRPr="008A56D7">
                      <w:rPr>
                        <w:b/>
                      </w:rP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Montgomery College: </w:t>
                    </w:r>
                    <w:r w:rsidR="009F1689">
                      <w:t>Dual Enrolment</w:t>
                    </w:r>
                  </w:p>
                  <w:p w:rsidR="009F1689" w:rsidRDefault="009F1689" w:rsidP="009F1689">
                    <w:pPr>
                      <w:spacing w:before="0" w:after="0" w:line="240" w:lineRule="auto"/>
                    </w:pPr>
                    <w:r>
                      <w:rPr>
                        <w:b/>
                      </w:rPr>
                      <w:t xml:space="preserve">CMSC </w:t>
                    </w:r>
                    <w:r w:rsidRPr="009F1689">
                      <w:rPr>
                        <w:b/>
                      </w:rPr>
                      <w:t>260 – Computer Security</w:t>
                    </w:r>
                    <w:r>
                      <w:t xml:space="preserve">: </w:t>
                    </w:r>
                    <w:r w:rsidR="00B3132E" w:rsidRPr="009F1689">
                      <w:t>CompTIA</w:t>
                    </w:r>
                    <w:r w:rsidR="00B3132E">
                      <w:t xml:space="preserve"> Security+</w:t>
                    </w:r>
                    <w:r w:rsidR="00CB7215">
                      <w:t xml:space="preserve"> (Fall 2017)</w:t>
                    </w:r>
                  </w:p>
                  <w:p w:rsidR="0004465C" w:rsidRDefault="009F1689" w:rsidP="007434CA">
                    <w:pPr>
                      <w:spacing w:before="0" w:line="240" w:lineRule="auto"/>
                    </w:pPr>
                    <w:r w:rsidRPr="009F1689">
                      <w:rPr>
                        <w:b/>
                      </w:rPr>
                      <w:t>BIOL 210 and BIOL 210L</w:t>
                    </w:r>
                    <w:r>
                      <w:rPr>
                        <w:b/>
                      </w:rPr>
                      <w:t xml:space="preserve"> – Microbiology </w:t>
                    </w:r>
                    <w:r>
                      <w:t>(Spring 2018)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286ADD" w:rsidP="00CB7215">
                <w:pPr>
                  <w:pStyle w:val="ResumeText"/>
                  <w:spacing w:before="0" w:line="240" w:lineRule="auto"/>
                  <w:ind w:right="54"/>
                </w:pPr>
                <w:r>
                  <w:t>Coordinated</w:t>
                </w:r>
                <w:r w:rsidR="008A56D7">
                  <w:t xml:space="preserve"> </w:t>
                </w:r>
                <w:r w:rsidR="00131D41">
                  <w:t xml:space="preserve">the </w:t>
                </w:r>
                <w:r w:rsidR="008A56D7">
                  <w:t>development of a</w:t>
                </w:r>
                <w:r w:rsidR="00CB7215">
                  <w:t xml:space="preserve"> mobile medical Android application </w:t>
                </w:r>
                <w:r w:rsidR="008A56D7">
                  <w:t>under the agile</w:t>
                </w:r>
                <w:r w:rsidR="00131D41">
                  <w:t xml:space="preserve"> software development</w:t>
                </w:r>
                <w:r w:rsidR="008A56D7">
                  <w:t xml:space="preserve"> method</w:t>
                </w:r>
                <w:r w:rsidR="00AD596E">
                  <w:t xml:space="preserve"> in a mock start-up environment.</w:t>
                </w:r>
                <w:r w:rsidR="00CB7215"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</w:t>
                        </w:r>
                        <w:r w:rsidR="00DD5E16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under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, both of whom specialize in treating neuromuscular disease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.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Assisted doctors with patient care and EMG nerve </w:t>
                        </w:r>
                        <w:r w:rsidR="00DD5E16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conduction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studies.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</w:t>
                </w:r>
                <w:r w:rsidR="00061C28">
                  <w:rPr>
                    <w:b w:val="0"/>
                    <w:caps w:val="0"/>
                  </w:rPr>
                  <w:t>: research and oral presentation.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14:ligatures w14:val="standardContextual"/>
                  </w:rPr>
                </w:sdtEndPr>
                <w:sdtContent>
                  <w:p w:rsidR="00FF1594" w:rsidRDefault="000637B1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Wootton Red Team </w:t>
                    </w:r>
                    <w:r w:rsidRPr="000637B1">
                      <w:rPr>
                        <w:b w:val="0"/>
                        <w:caps w:val="0"/>
                      </w:rPr>
                      <w:t>(Linux Systems Club)</w:t>
                    </w:r>
                    <w:r w:rsidR="007434CA">
                      <w:t xml:space="preserve">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 xml:space="preserve">Founder: club </w:t>
                    </w:r>
                    <w:r w:rsidR="00061C28">
                      <w:rPr>
                        <w:b w:val="0"/>
                        <w:i/>
                        <w:caps w:val="0"/>
                      </w:rPr>
                      <w:t>leadership</w:t>
                    </w:r>
                    <w:r>
                      <w:rPr>
                        <w:b w:val="0"/>
                        <w:i/>
                        <w:caps w:val="0"/>
                      </w:rPr>
                      <w:t>, research, website design, system administration</w:t>
                    </w:r>
                  </w:p>
                  <w:p w:rsidR="0004465C" w:rsidRPr="00FF1594" w:rsidRDefault="00286ADD" w:rsidP="00061C28">
                    <w:pPr>
                      <w:pStyle w:val="Heading2"/>
                      <w:spacing w:before="0" w:after="0" w:line="240" w:lineRule="auto"/>
                    </w:pPr>
                    <w:r>
                      <w:rPr>
                        <w:b w:val="0"/>
                        <w:caps w:val="0"/>
                      </w:rPr>
                      <w:t>Advanced c</w:t>
                    </w:r>
                    <w:r w:rsidR="00061C28">
                      <w:rPr>
                        <w:b w:val="0"/>
                        <w:caps w:val="0"/>
                      </w:rPr>
                      <w:t>omputer security and penetration te</w:t>
                    </w:r>
                    <w:bookmarkStart w:id="0" w:name="_GoBack"/>
                    <w:bookmarkEnd w:id="0"/>
                    <w:r w:rsidR="00061C28">
                      <w:rPr>
                        <w:b w:val="0"/>
                        <w:caps w:val="0"/>
                      </w:rPr>
                      <w:t xml:space="preserve">sting. </w:t>
                    </w:r>
                    <w:hyperlink r:id="rId11" w:history="1">
                      <w:r w:rsidR="008D32FD" w:rsidRPr="00061C28">
                        <w:rPr>
                          <w:rStyle w:val="Hyperlink"/>
                          <w:caps w:val="0"/>
                        </w:rPr>
                        <w:t>https://twlinux.github.io/</w:t>
                      </w:r>
                    </w:hyperlink>
                    <w:r w:rsidR="008D32FD" w:rsidRPr="00061C28">
                      <w:rPr>
                        <w:caps w:val="0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</w:t>
            </w:r>
            <w:r w:rsidR="00061C28">
              <w:rPr>
                <w:b w:val="0"/>
                <w:caps w:val="0"/>
              </w:rPr>
              <w:t xml:space="preserve">ES6 </w:t>
            </w:r>
            <w:r>
              <w:rPr>
                <w:b w:val="0"/>
                <w:caps w:val="0"/>
              </w:rPr>
              <w:t>JavaScript</w:t>
            </w:r>
            <w:r w:rsidR="005E3FCA">
              <w:rPr>
                <w:b w:val="0"/>
                <w:caps w:val="0"/>
              </w:rPr>
              <w:t xml:space="preserve">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>
                      <w:rPr>
                        <w:b/>
                        <w:bCs/>
                        <w:caps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>
                          <w:rPr>
                            <w:b/>
                            <w:bCs/>
                            <w:caps/>
                          </w:rPr>
                        </w:sdtEndPr>
                        <w:sdtContent>
                          <w:p w:rsidR="00286ADD" w:rsidRDefault="007434CA" w:rsidP="00E4780F">
                            <w:pPr>
                              <w:pStyle w:val="Heading2"/>
                              <w:spacing w:before="0" w:line="240" w:lineRule="auto"/>
                              <w:rPr>
                                <w:b w:val="0"/>
                              </w:rPr>
                            </w:pPr>
                            <w:r>
                              <w:t>2015 Regional Siemens Math and Science Competition Semifinalist</w:t>
                            </w:r>
                          </w:p>
                          <w:p w:rsidR="00286ADD" w:rsidRDefault="00286ADD" w:rsidP="00286ADD">
                            <w:r w:rsidRPr="00286ADD">
                              <w:rPr>
                                <w:i/>
                              </w:rPr>
                              <w:t>Ab initio</w:t>
                            </w:r>
                            <w:r>
                              <w:t xml:space="preserve"> density functional theory (DFT) calculations concerning toxic gas remediation by graphene-like monolayers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:rsidR="0004465C" w:rsidRPr="00286ADD" w:rsidRDefault="00286ADD" w:rsidP="00286ADD">
            <w:r>
              <w:t xml:space="preserve"> </w:t>
            </w:r>
          </w:p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A04" w:rsidRDefault="00700A04">
      <w:pPr>
        <w:spacing w:before="0" w:after="0" w:line="240" w:lineRule="auto"/>
      </w:pPr>
      <w:r>
        <w:separator/>
      </w:r>
    </w:p>
  </w:endnote>
  <w:endnote w:type="continuationSeparator" w:id="0">
    <w:p w:rsidR="00700A04" w:rsidRDefault="00700A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A04" w:rsidRDefault="00700A04">
      <w:pPr>
        <w:spacing w:before="0" w:after="0" w:line="240" w:lineRule="auto"/>
      </w:pPr>
      <w:r>
        <w:separator/>
      </w:r>
    </w:p>
  </w:footnote>
  <w:footnote w:type="continuationSeparator" w:id="0">
    <w:p w:rsidR="00700A04" w:rsidRDefault="00700A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061C28"/>
    <w:rsid w:val="000637B1"/>
    <w:rsid w:val="000A6F69"/>
    <w:rsid w:val="00131D41"/>
    <w:rsid w:val="001D2B18"/>
    <w:rsid w:val="00252757"/>
    <w:rsid w:val="00286ADD"/>
    <w:rsid w:val="00297282"/>
    <w:rsid w:val="003054D4"/>
    <w:rsid w:val="00354FAC"/>
    <w:rsid w:val="003C1D8B"/>
    <w:rsid w:val="00431502"/>
    <w:rsid w:val="00502D04"/>
    <w:rsid w:val="005B6DF7"/>
    <w:rsid w:val="005E3FCA"/>
    <w:rsid w:val="006316F8"/>
    <w:rsid w:val="00700A04"/>
    <w:rsid w:val="0073223A"/>
    <w:rsid w:val="007434CA"/>
    <w:rsid w:val="008A0AA8"/>
    <w:rsid w:val="008A56D7"/>
    <w:rsid w:val="008D32FD"/>
    <w:rsid w:val="008F17A3"/>
    <w:rsid w:val="00961AF8"/>
    <w:rsid w:val="009F1689"/>
    <w:rsid w:val="00A37366"/>
    <w:rsid w:val="00AD596E"/>
    <w:rsid w:val="00B3132E"/>
    <w:rsid w:val="00B91161"/>
    <w:rsid w:val="00BA19BD"/>
    <w:rsid w:val="00CB7215"/>
    <w:rsid w:val="00CE5A3D"/>
    <w:rsid w:val="00D269AF"/>
    <w:rsid w:val="00DD5E16"/>
    <w:rsid w:val="00DD62E8"/>
    <w:rsid w:val="00DF2354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7DE20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linux.github.io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2C2F7C"/>
    <w:rsid w:val="00311C6D"/>
    <w:rsid w:val="00364238"/>
    <w:rsid w:val="00426D26"/>
    <w:rsid w:val="0059376A"/>
    <w:rsid w:val="00807356"/>
    <w:rsid w:val="00855E56"/>
    <w:rsid w:val="00881293"/>
    <w:rsid w:val="008A0C39"/>
    <w:rsid w:val="00A45721"/>
    <w:rsid w:val="00A77E63"/>
    <w:rsid w:val="00AB3618"/>
    <w:rsid w:val="00B50649"/>
    <w:rsid w:val="00C07849"/>
    <w:rsid w:val="00CD1FFD"/>
    <w:rsid w:val="00D60127"/>
    <w:rsid w:val="00DD03A5"/>
    <w:rsid w:val="00E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23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7</cp:revision>
  <cp:lastPrinted>2017-11-15T03:22:00Z</cp:lastPrinted>
  <dcterms:created xsi:type="dcterms:W3CDTF">2018-01-01T00:46:00Z</dcterms:created>
  <dcterms:modified xsi:type="dcterms:W3CDTF">2018-01-08T23:06:00Z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