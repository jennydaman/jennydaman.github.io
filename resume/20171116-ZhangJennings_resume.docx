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CA" w:rsidRDefault="007434CA" w:rsidP="007434CA">
      <w:pPr>
        <w:pStyle w:val="ContactInfo"/>
        <w:spacing w:before="0"/>
      </w:pPr>
      <w:r>
        <w:t>11124 Potomac Oaks Drive</w:t>
      </w:r>
    </w:p>
    <w:p w:rsidR="007434CA" w:rsidRDefault="007434CA" w:rsidP="007434CA">
      <w:pPr>
        <w:pStyle w:val="ContactInfo"/>
        <w:spacing w:before="0"/>
      </w:pPr>
      <w:r>
        <w:t>Rockville, MD 20850</w:t>
      </w:r>
    </w:p>
    <w:p w:rsidR="007434CA" w:rsidRDefault="007434CA" w:rsidP="007434CA">
      <w:pPr>
        <w:pStyle w:val="ContactInfo"/>
        <w:spacing w:before="0"/>
        <w:rPr>
          <w:rStyle w:val="Emphasis"/>
        </w:rPr>
      </w:pPr>
      <w:r>
        <w:t>(240) 401-8226 |</w:t>
      </w:r>
      <w:hyperlink r:id="rId8" w:history="1">
        <w:r w:rsidR="00FF1594" w:rsidRPr="00D55861">
          <w:rPr>
            <w:rStyle w:val="Hyperlink"/>
          </w:rPr>
          <w:t>jenni_zh@protonmail.com</w:t>
        </w:r>
      </w:hyperlink>
    </w:p>
    <w:p w:rsidR="0004465C" w:rsidRDefault="007434CA" w:rsidP="007434CA">
      <w:pPr>
        <w:pStyle w:val="Name"/>
        <w:spacing w:before="0" w:after="0"/>
      </w:pPr>
      <w:r>
        <w:t xml:space="preserve"> </w:t>
      </w:r>
      <w:sdt>
        <w:sdtPr>
          <w:alias w:val="Your Name"/>
          <w:tag w:val=""/>
          <w:id w:val="-574512284"/>
          <w:placeholder>
            <w:docPart w:val="2DF7DF82C34F4E14AB4B7CC894E8CB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Jennings Zhang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112"/>
        <w:gridCol w:w="8190"/>
      </w:tblGrid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7434CA" w:rsidRDefault="007434CA" w:rsidP="007434CA">
            <w:pPr>
              <w:pStyle w:val="Heading2"/>
              <w:spacing w:before="0" w:after="0" w:line="240" w:lineRule="auto"/>
              <w:rPr>
                <w:rFonts w:asciiTheme="minorHAnsi" w:hAnsiTheme="minorHAnsi" w:cstheme="minorHAnsi"/>
                <w:b w:val="0"/>
                <w:caps w:val="0"/>
              </w:rPr>
            </w:pPr>
            <w:r>
              <w:t xml:space="preserve">Thomas Sprigg Wootton High School </w:t>
            </w:r>
            <w:r>
              <w:rPr>
                <w:b w:val="0"/>
                <w:caps w:val="0"/>
              </w:rPr>
              <w:t>– expected year of graduation: 2018</w:t>
            </w:r>
          </w:p>
          <w:p w:rsidR="007434CA" w:rsidRDefault="007434CA" w:rsidP="007434CA">
            <w:pPr>
              <w:pStyle w:val="ResumeText"/>
              <w:spacing w:before="0" w:line="240" w:lineRule="auto"/>
            </w:pPr>
            <w:r>
              <w:rPr>
                <w:lang w:eastAsia="zh-CN"/>
              </w:rPr>
              <w:t>Cumulative unweighted GPA: 3.57. Weighted (out of 5): 4.36</w:t>
            </w:r>
          </w:p>
          <w:p w:rsidR="007434CA" w:rsidRDefault="007434CA" w:rsidP="007434CA">
            <w:pPr>
              <w:pStyle w:val="Heading2"/>
              <w:spacing w:before="0" w:after="0" w:line="240" w:lineRule="auto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Math: AP BC Calculus, Multi-variable calculus (current)</w:t>
            </w:r>
          </w:p>
          <w:p w:rsidR="007434CA" w:rsidRDefault="007434CA" w:rsidP="007434CA">
            <w:pPr>
              <w:pStyle w:val="ResumeText"/>
              <w:spacing w:before="0" w:after="0" w:line="240" w:lineRule="auto"/>
            </w:pPr>
            <w:r>
              <w:t>Sciences: Honors Chemistry, AP Chemistry (current), Honors Physics, AP Biology, Anatomy and Physiology (current)</w:t>
            </w:r>
          </w:p>
          <w:p w:rsidR="007434CA" w:rsidRDefault="007434CA" w:rsidP="007434CA">
            <w:pPr>
              <w:pStyle w:val="ResumeText"/>
              <w:spacing w:before="0" w:line="240" w:lineRule="auto"/>
              <w:ind w:right="58"/>
            </w:pPr>
            <w:r>
              <w:t>Social Studies: AP Government and Politics, AP Micro/Macroeconomics</w:t>
            </w:r>
          </w:p>
          <w:p w:rsidR="00297282" w:rsidRDefault="00297282" w:rsidP="007434CA">
            <w:pPr>
              <w:pStyle w:val="ResumeText"/>
              <w:spacing w:before="0" w:line="240" w:lineRule="auto"/>
              <w:ind w:right="58"/>
            </w:pPr>
            <w:r>
              <w:t xml:space="preserve">Computer LAN Management – Network Engineering </w:t>
            </w:r>
          </w:p>
          <w:p w:rsidR="0004465C" w:rsidRDefault="007434CA" w:rsidP="007434CA">
            <w:pPr>
              <w:pStyle w:val="ResumeText"/>
              <w:spacing w:before="0" w:after="0" w:line="240" w:lineRule="auto"/>
            </w:pPr>
            <w:r>
              <w:rPr>
                <w:b/>
              </w:rPr>
              <w:t>Advanced Programming 3</w:t>
            </w:r>
            <w:r>
              <w:t xml:space="preserve"> (above AP level computer science) - Algorithmic analysis, advanced data structures, multi-threading, networks programming, systems programming. </w:t>
            </w:r>
          </w:p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Additional 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EdX Massive Open Online Courses (MOOC) 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 xml:space="preserve">MIT </w:t>
                    </w:r>
                    <w:proofErr w:type="spellStart"/>
                    <w:r>
                      <w:t>LaunchX</w:t>
                    </w:r>
                    <w:proofErr w:type="spellEnd"/>
                    <w:r>
                      <w:t>: Becoming an Entrepreneur</w:t>
                    </w:r>
                  </w:p>
                  <w:p w:rsidR="0004465C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>Microsoft: DAT208x Introduction to Python for Data Science. (numpy, matplotlib, pandas)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>University of Maryland</w:t>
                    </w:r>
                    <w:r w:rsidR="003C1D8B">
                      <w:t>: Department of Fire Protection Engineering</w:t>
                    </w:r>
                  </w:p>
                  <w:p w:rsidR="00B3132E" w:rsidRDefault="007434CA" w:rsidP="007434CA">
                    <w:pPr>
                      <w:spacing w:before="0" w:line="240" w:lineRule="auto"/>
                    </w:pPr>
                    <w:r>
                      <w:t>Introduction to Math and</w:t>
                    </w:r>
                    <w:r w:rsidR="003C1D8B">
                      <w:t xml:space="preserve"> Physics through Fire Dynamics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243659"/>
                  <w:placeholder>
                    <w:docPart w:val="BA5F8D1B93D54462B45305D0A5F4C1D8"/>
                  </w:placeholder>
                  <w15:repeatingSectionItem/>
                </w:sdtPr>
                <w:sdtContent>
                  <w:p w:rsidR="00B3132E" w:rsidRDefault="00B3132E" w:rsidP="007434CA">
                    <w:pPr>
                      <w:pStyle w:val="Heading2"/>
                      <w:spacing w:before="0" w:line="240" w:lineRule="auto"/>
                    </w:pPr>
                    <w:r>
                      <w:t>Montgomery College: CMSC 260 – Computer Security</w:t>
                    </w:r>
                  </w:p>
                  <w:p w:rsidR="0004465C" w:rsidRDefault="00B3132E" w:rsidP="007434CA">
                    <w:pPr>
                      <w:spacing w:before="0" w:line="240" w:lineRule="auto"/>
                    </w:pPr>
                    <w:r>
                      <w:t>CompTIA Security+ | Dual Enrollment Fall 2017 semester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Experience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Food and Drug Administration aimHI Incubator Program </w:t>
                    </w:r>
                    <w:r>
                      <w:rPr>
                        <w:b w:val="0"/>
                        <w:caps w:val="0"/>
                      </w:rPr>
                      <w:t>(Summer 2016)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rPr>
                        <w:i/>
                      </w:rPr>
                      <w:t>Product Manager</w:t>
                    </w:r>
                  </w:p>
                  <w:p w:rsidR="0004465C" w:rsidRDefault="007434CA" w:rsidP="007434CA">
                    <w:pPr>
                      <w:pStyle w:val="ResumeText"/>
                      <w:spacing w:before="0" w:line="240" w:lineRule="auto"/>
                      <w:ind w:right="54"/>
                    </w:pPr>
                    <w:r>
                      <w:t xml:space="preserve">Spent a month in a mock start-up environment. We designed a mobile medical Android application using the agile software development process and entrepreneurial strategies.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64589972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25084826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843670896"/>
                          <w:placeholder>
                            <w:docPart w:val="BE974052B66B4345A7E12715F97EA7DE"/>
                          </w:placeholder>
                          <w15:repeatingSectionItem/>
                        </w:sdtPr>
                        <w:sdtEndPr/>
                        <w:sdtContent>
                          <w:p w:rsidR="007434CA" w:rsidRDefault="007434CA" w:rsidP="007434CA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 xml:space="preserve">Shadow (Intern) at the Johns Hopkins Hospital 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>(Summer 2017)</w:t>
                            </w:r>
                          </w:p>
                        </w:sdtContent>
                      </w:sdt>
                      <w:p w:rsidR="0004465C" w:rsidRDefault="007434CA" w:rsidP="007434CA">
                        <w:pPr>
                          <w:pStyle w:val="ResumeText"/>
                          <w:spacing w:line="240" w:lineRule="auto"/>
                        </w:pP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Department of Neurology, outpatient clinic. Shadow and assistant of </w:t>
                        </w:r>
                        <w:hyperlink r:id="rId9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 xml:space="preserve">Dr. Daniel B. </w:t>
                          </w:r>
                          <w:proofErr w:type="spellStart"/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Drachman</w:t>
                          </w:r>
                          <w:proofErr w:type="spellEnd"/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and </w:t>
                        </w:r>
                        <w:hyperlink r:id="rId10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Andrea M. Corse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, both of whom specialize in treating neuromuscular disease. 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High School Extra-cirriculars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p w:rsidR="007434CA" w:rsidRDefault="007434CA" w:rsidP="007434CA">
                <w:pPr>
                  <w:pStyle w:val="Heading2"/>
                  <w:spacing w:before="0" w:after="0" w:line="240" w:lineRule="auto"/>
                  <w:rPr>
                    <w:b w:val="0"/>
                    <w:caps w:val="0"/>
                  </w:rPr>
                </w:pPr>
                <w:r>
                  <w:t xml:space="preserve">Debate Team </w:t>
                </w:r>
                <w:r>
                  <w:rPr>
                    <w:b w:val="0"/>
                    <w:caps w:val="0"/>
                  </w:rPr>
                  <w:t>(2014-2017) – monthly public forum (PF) debates on controversial current events. Focus on extensive research and effective oral rhetoric.</w:t>
                </w:r>
              </w:p>
              <w:p w:rsidR="007434CA" w:rsidRDefault="007434CA" w:rsidP="007434CA">
                <w:pPr>
                  <w:spacing w:before="0" w:after="0" w:line="240" w:lineRule="auto"/>
                </w:pPr>
                <w:r>
                  <w:t xml:space="preserve">School Musical Orchestra Pit (2014-2015) </w:t>
                </w:r>
              </w:p>
              <w:p w:rsidR="0004465C" w:rsidRDefault="007434CA" w:rsidP="007434CA">
                <w:pPr>
                  <w:spacing w:before="0" w:after="0" w:line="240" w:lineRule="auto"/>
                </w:pPr>
                <w:r>
                  <w:t xml:space="preserve">Future Doctors of America (2016-present) </w:t>
                </w:r>
                <w:bookmarkStart w:id="0" w:name="_GoBack"/>
                <w:bookmarkEnd w:id="0"/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392417139"/>
                  <w:placeholder>
                    <w:docPart w:val="2BBA84705B1840BF83647F411A3ED59C"/>
                  </w:placeholder>
                  <w15:repeatingSectionItem/>
                </w:sdtPr>
                <w:sdtEndPr>
                  <w:rPr>
                    <w:b/>
                    <w:bCs/>
                    <w:caps/>
                  </w:rPr>
                </w:sdtEndPr>
                <w:sdtContent>
                  <w:p w:rsidR="00FF1594" w:rsidRDefault="007434CA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t xml:space="preserve">Linux Systems </w:t>
                    </w:r>
                    <w:r w:rsidR="00FF1594">
                      <w:rPr>
                        <w:b w:val="0"/>
                        <w:caps w:val="0"/>
                      </w:rPr>
                      <w:t>(2017-2018)</w:t>
                    </w:r>
                  </w:p>
                  <w:p w:rsidR="00FF1594" w:rsidRP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i/>
                        <w:caps w:val="0"/>
                      </w:rPr>
                    </w:pPr>
                    <w:r>
                      <w:rPr>
                        <w:b w:val="0"/>
                        <w:i/>
                        <w:caps w:val="0"/>
                      </w:rPr>
                      <w:t>Founder: club organization, research, website design, system administration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>After-school</w:t>
                    </w:r>
                    <w:r w:rsidR="007434CA">
                      <w:rPr>
                        <w:b w:val="0"/>
                        <w:caps w:val="0"/>
                      </w:rPr>
                      <w:t xml:space="preserve"> club that teaches students about </w:t>
                    </w:r>
                    <w:r>
                      <w:rPr>
                        <w:b w:val="0"/>
                        <w:caps w:val="0"/>
                      </w:rPr>
                      <w:t xml:space="preserve">open source systems and software. 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 xml:space="preserve">Our current focus is on penetration testing with Kali Linux. </w:t>
                    </w:r>
                  </w:p>
                  <w:p w:rsidR="0004465C" w:rsidRPr="00FF1594" w:rsidRDefault="00502D04" w:rsidP="00FF1594">
                    <w:hyperlink r:id="rId11" w:history="1">
                      <w:r w:rsidR="00FF1594" w:rsidRPr="00FF1594">
                        <w:rPr>
                          <w:rStyle w:val="Hyperlink"/>
                        </w:rPr>
                        <w:t>https://jennydaman.github.io/twlinux/</w:t>
                      </w:r>
                    </w:hyperlink>
                    <w:r w:rsidR="00FF1594">
                      <w:t xml:space="preserve"> 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Technical Skills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Java</w:t>
            </w:r>
            <w:r>
              <w:rPr>
                <w:b w:val="0"/>
                <w:caps w:val="0"/>
              </w:rPr>
              <w:t xml:space="preserve"> – object oriented programming, multi-threading, basic networking, basic use of Android API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GNU/Linux</w:t>
            </w:r>
            <w:r>
              <w:rPr>
                <w:b w:val="0"/>
                <w:caps w:val="0"/>
              </w:rPr>
              <w:t xml:space="preserve"> – use of POSIX shells, system configuration and debugging on Arch, Fedora, and Ubuntu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GIT &amp; Github</w:t>
            </w:r>
            <w:r>
              <w:rPr>
                <w:b w:val="0"/>
                <w:caps w:val="0"/>
              </w:rPr>
              <w:t xml:space="preserve">– source version control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LaTeX</w:t>
            </w:r>
            <w:r>
              <w:rPr>
                <w:b w:val="0"/>
                <w:caps w:val="0"/>
              </w:rPr>
              <w:t xml:space="preserve"> – professional document composition </w:t>
            </w:r>
          </w:p>
          <w:p w:rsidR="0004465C" w:rsidRP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 xml:space="preserve">Web Development </w:t>
            </w:r>
            <w:r>
              <w:rPr>
                <w:b w:val="0"/>
              </w:rPr>
              <w:t>–</w:t>
            </w:r>
            <w:r>
              <w:rPr>
                <w:b w:val="0"/>
                <w:caps w:val="0"/>
              </w:rPr>
              <w:t xml:space="preserve"> HTML5, CSS3, and EMCA JavaScript, basic node.js </w:t>
            </w:r>
          </w:p>
        </w:tc>
      </w:tr>
      <w:tr w:rsidR="0004465C" w:rsidTr="00E4780F">
        <w:trPr>
          <w:trHeight w:val="15"/>
        </w:trPr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lastRenderedPageBreak/>
              <w:t>Research Award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5EC10B9C4F14CA986804C542F108128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240638047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1813713955"/>
                          <w:placeholder>
                            <w:docPart w:val="AAE3146CCB314DEA8476EC1204791648"/>
                          </w:placeholder>
                          <w15:repeatingSectionItem/>
                        </w:sdtPr>
                        <w:sdtEndPr/>
                        <w:sdtContent>
                          <w:p w:rsidR="0004465C" w:rsidRDefault="007434CA" w:rsidP="00E4780F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t>2015 Regional Siemens Math and Science Competition Semifinalist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 xml:space="preserve"> – computational research about resolving environmental issues such as air pollution through applications of nano-materials science and solid-state physics.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04465C" w:rsidRDefault="0004465C" w:rsidP="00E4780F"/>
    <w:sectPr w:rsidR="0004465C" w:rsidSect="00E4780F">
      <w:footerReference w:type="default" r:id="rId12"/>
      <w:pgSz w:w="12240" w:h="15840" w:code="1"/>
      <w:pgMar w:top="720" w:right="1080" w:bottom="432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D04" w:rsidRDefault="00502D04">
      <w:pPr>
        <w:spacing w:before="0" w:after="0" w:line="240" w:lineRule="auto"/>
      </w:pPr>
      <w:r>
        <w:separator/>
      </w:r>
    </w:p>
  </w:endnote>
  <w:endnote w:type="continuationSeparator" w:id="0">
    <w:p w:rsidR="00502D04" w:rsidRDefault="00502D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04465C">
      <w:tc>
        <w:tcPr>
          <w:tcW w:w="5148" w:type="dxa"/>
        </w:tcPr>
        <w:p w:rsidR="0004465C" w:rsidRDefault="00BA19B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3132E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949972025"/>
          <w:placeholder>
            <w:docPart w:val="4A2BFC252D254B5EA70FB2E49317CD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04465C" w:rsidRDefault="007434CA">
              <w:pPr>
                <w:pStyle w:val="Footer"/>
                <w:jc w:val="right"/>
              </w:pPr>
              <w:r>
                <w:t>Jennings Zhang</w:t>
              </w:r>
            </w:p>
          </w:tc>
        </w:sdtContent>
      </w:sdt>
    </w:tr>
  </w:tbl>
  <w:p w:rsidR="0004465C" w:rsidRDefault="0004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D04" w:rsidRDefault="00502D04">
      <w:pPr>
        <w:spacing w:before="0" w:after="0" w:line="240" w:lineRule="auto"/>
      </w:pPr>
      <w:r>
        <w:separator/>
      </w:r>
    </w:p>
  </w:footnote>
  <w:footnote w:type="continuationSeparator" w:id="0">
    <w:p w:rsidR="00502D04" w:rsidRDefault="00502D0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A"/>
    <w:rsid w:val="0004465C"/>
    <w:rsid w:val="001D2B18"/>
    <w:rsid w:val="00252757"/>
    <w:rsid w:val="00297282"/>
    <w:rsid w:val="003054D4"/>
    <w:rsid w:val="003C1D8B"/>
    <w:rsid w:val="00502D04"/>
    <w:rsid w:val="007434CA"/>
    <w:rsid w:val="008A0AA8"/>
    <w:rsid w:val="00B3132E"/>
    <w:rsid w:val="00B91161"/>
    <w:rsid w:val="00BA19BD"/>
    <w:rsid w:val="00E4780F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6A595"/>
  <w15:chartTrackingRefBased/>
  <w15:docId w15:val="{B18942DE-1AAC-46F2-A361-37A21F8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7434C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59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_zh@proton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nnydaman.github.io/twlinux/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pkinsmedicine.org/profiles/results/directory/profile/0004851/andrea-co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pkinsmedicine.org/profiles/results/directory/profile/0003444/daniel-drachma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7DF82C34F4E14AB4B7CC894E8C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0AEA-BACE-4CE9-BE92-4294C8FE2092}"/>
      </w:docPartPr>
      <w:docPartBody>
        <w:p w:rsidR="00B50649" w:rsidRDefault="00CD1FFD">
          <w:pPr>
            <w:pStyle w:val="2DF7DF82C34F4E14AB4B7CC894E8CBE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3602BAA049C4493BF1EBF24F79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CB84-0D5A-45B6-BAC7-577666B31E16}"/>
      </w:docPartPr>
      <w:docPartBody>
        <w:p w:rsidR="00B50649" w:rsidRDefault="00CD1FFD">
          <w:pPr>
            <w:pStyle w:val="93602BAA049C4493BF1EBF24F791C941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7A0561E8F5F45B28E99AD731292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5675-3BDE-455B-8B28-BC2001A12CD0}"/>
      </w:docPartPr>
      <w:docPartBody>
        <w:p w:rsidR="00B50649" w:rsidRDefault="00CD1FFD">
          <w:pPr>
            <w:pStyle w:val="97A0561E8F5F45B28E99AD731292AF2E"/>
          </w:pPr>
          <w:r>
            <w:t>[Professional or technical skills]</w:t>
          </w:r>
        </w:p>
      </w:docPartBody>
    </w:docPart>
    <w:docPart>
      <w:docPartPr>
        <w:name w:val="D5EC10B9C4F14CA986804C542F10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F231-E7E6-4CDC-B1E2-2F2865A99A40}"/>
      </w:docPartPr>
      <w:docPartBody>
        <w:p w:rsidR="00B50649" w:rsidRDefault="00CD1FFD">
          <w:pPr>
            <w:pStyle w:val="D5EC10B9C4F14CA986804C542F1081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2BFC252D254B5EA70FB2E49317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3B990-EB1F-4B34-BB4B-3917E278C504}"/>
      </w:docPartPr>
      <w:docPartBody>
        <w:p w:rsidR="00B50649" w:rsidRDefault="00CD1FFD">
          <w:pPr>
            <w:pStyle w:val="4A2BFC252D254B5EA70FB2E49317CD6F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E974052B66B4345A7E12715F97E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3DA2-41B7-48AB-B1CB-BF3B4653A955}"/>
      </w:docPartPr>
      <w:docPartBody>
        <w:p w:rsidR="00B50649" w:rsidRDefault="00881293" w:rsidP="00881293">
          <w:pPr>
            <w:pStyle w:val="BE974052B66B4345A7E12715F97EA7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BA84705B1840BF83647F411A3E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570-0A39-49F8-A351-2A1F4B17067B}"/>
      </w:docPartPr>
      <w:docPartBody>
        <w:p w:rsidR="00B50649" w:rsidRDefault="00881293" w:rsidP="00881293">
          <w:pPr>
            <w:pStyle w:val="2BBA84705B1840BF83647F411A3ED5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E3146CCB314DEA8476EC120479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7B39-1F55-48D8-8868-B3827DFC0FE1}"/>
      </w:docPartPr>
      <w:docPartBody>
        <w:p w:rsidR="00B50649" w:rsidRDefault="00881293" w:rsidP="00881293">
          <w:pPr>
            <w:pStyle w:val="AAE3146CCB314DEA8476EC12047916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5F8D1B93D54462B45305D0A5F4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C795-B6B8-4ABC-9798-31154F9C818E}"/>
      </w:docPartPr>
      <w:docPartBody>
        <w:p w:rsidR="00000000" w:rsidRDefault="00D60127" w:rsidP="00D60127">
          <w:pPr>
            <w:pStyle w:val="BA5F8D1B93D54462B45305D0A5F4C1D8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93"/>
    <w:rsid w:val="00364238"/>
    <w:rsid w:val="00855E56"/>
    <w:rsid w:val="00881293"/>
    <w:rsid w:val="00A77E63"/>
    <w:rsid w:val="00B50649"/>
    <w:rsid w:val="00CD1FFD"/>
    <w:rsid w:val="00D6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C190A7466476BA315BBBE82A65D0E">
    <w:name w:val="3F6C190A7466476BA315BBBE82A65D0E"/>
  </w:style>
  <w:style w:type="paragraph" w:customStyle="1" w:styleId="6FF25ED458984D39BB6DB26D46A23D72">
    <w:name w:val="6FF25ED458984D39BB6DB26D46A23D72"/>
  </w:style>
  <w:style w:type="paragraph" w:customStyle="1" w:styleId="890F74C740A64FF18BF0E7C50A3399A5">
    <w:name w:val="890F74C740A64FF18BF0E7C50A3399A5"/>
  </w:style>
  <w:style w:type="paragraph" w:customStyle="1" w:styleId="5F3690226B484367BE5DDCF31A9B9D1B">
    <w:name w:val="5F3690226B484367BE5DDCF31A9B9D1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83C9D1FFA0E46698E9B22C3CD407D10">
    <w:name w:val="483C9D1FFA0E46698E9B22C3CD407D10"/>
  </w:style>
  <w:style w:type="character" w:styleId="PlaceholderText">
    <w:name w:val="Placeholder Text"/>
    <w:basedOn w:val="DefaultParagraphFont"/>
    <w:uiPriority w:val="99"/>
    <w:semiHidden/>
    <w:rsid w:val="00D60127"/>
  </w:style>
  <w:style w:type="paragraph" w:customStyle="1" w:styleId="2DF7DF82C34F4E14AB4B7CC894E8CBEC">
    <w:name w:val="2DF7DF82C34F4E14AB4B7CC894E8CBEC"/>
  </w:style>
  <w:style w:type="paragraph" w:customStyle="1" w:styleId="462995D5F097434CA82450FB73A043BC">
    <w:name w:val="462995D5F097434CA82450FB73A043BC"/>
  </w:style>
  <w:style w:type="paragraph" w:customStyle="1" w:styleId="93602BAA049C4493BF1EBF24F791C941">
    <w:name w:val="93602BAA049C4493BF1EBF24F791C941"/>
  </w:style>
  <w:style w:type="paragraph" w:customStyle="1" w:styleId="0CD307A68AF74EE7A4BD0CE6A712E57E">
    <w:name w:val="0CD307A68AF74EE7A4BD0CE6A712E57E"/>
  </w:style>
  <w:style w:type="paragraph" w:customStyle="1" w:styleId="87ECB78CB3E3498AA3B947F8EC4211EF">
    <w:name w:val="87ECB78CB3E3498AA3B947F8EC4211EF"/>
  </w:style>
  <w:style w:type="paragraph" w:customStyle="1" w:styleId="97A0561E8F5F45B28E99AD731292AF2E">
    <w:name w:val="97A0561E8F5F45B28E99AD731292AF2E"/>
  </w:style>
  <w:style w:type="paragraph" w:customStyle="1" w:styleId="D5EC10B9C4F14CA986804C542F108128">
    <w:name w:val="D5EC10B9C4F14CA986804C542F108128"/>
  </w:style>
  <w:style w:type="paragraph" w:customStyle="1" w:styleId="A7110D87B78240949C127ABD90004BA6">
    <w:name w:val="A7110D87B78240949C127ABD90004BA6"/>
  </w:style>
  <w:style w:type="paragraph" w:customStyle="1" w:styleId="2F760480510A45C88247CE8BCEB80E70">
    <w:name w:val="2F760480510A45C88247CE8BCEB80E70"/>
  </w:style>
  <w:style w:type="paragraph" w:customStyle="1" w:styleId="D7B0ECE69CBB4FC8A48AFACAE97C05E3">
    <w:name w:val="D7B0ECE69CBB4FC8A48AFACAE97C05E3"/>
  </w:style>
  <w:style w:type="paragraph" w:customStyle="1" w:styleId="4A2BFC252D254B5EA70FB2E49317CD6F">
    <w:name w:val="4A2BFC252D254B5EA70FB2E49317CD6F"/>
  </w:style>
  <w:style w:type="paragraph" w:customStyle="1" w:styleId="8B16F23EE295434AA47E9BA064198B92">
    <w:name w:val="8B16F23EE295434AA47E9BA064198B92"/>
  </w:style>
  <w:style w:type="paragraph" w:customStyle="1" w:styleId="98E0867128854876877034B18F89DFF6">
    <w:name w:val="98E0867128854876877034B18F89DFF6"/>
  </w:style>
  <w:style w:type="paragraph" w:customStyle="1" w:styleId="5A3C3192B90B47C0B95677905CA56C9D">
    <w:name w:val="5A3C3192B90B47C0B95677905CA56C9D"/>
  </w:style>
  <w:style w:type="paragraph" w:customStyle="1" w:styleId="FA8E733303FB44D59F8B02F0D2F14CDF">
    <w:name w:val="FA8E733303FB44D59F8B02F0D2F14CDF"/>
    <w:rsid w:val="00881293"/>
  </w:style>
  <w:style w:type="paragraph" w:customStyle="1" w:styleId="180238BC65E446D2A3EC333D3B1258AC">
    <w:name w:val="180238BC65E446D2A3EC333D3B1258AC"/>
    <w:rsid w:val="00881293"/>
  </w:style>
  <w:style w:type="paragraph" w:customStyle="1" w:styleId="09F61CC1438549DF8E202CE6B723C89F">
    <w:name w:val="09F61CC1438549DF8E202CE6B723C89F"/>
    <w:rsid w:val="00881293"/>
  </w:style>
  <w:style w:type="paragraph" w:customStyle="1" w:styleId="D8DCF4B6ABE9406A8CD810322AF4F67A">
    <w:name w:val="D8DCF4B6ABE9406A8CD810322AF4F67A"/>
    <w:rsid w:val="00881293"/>
  </w:style>
  <w:style w:type="paragraph" w:customStyle="1" w:styleId="C3038EFAB095489BA5AC7783A867FCB1">
    <w:name w:val="C3038EFAB095489BA5AC7783A867FCB1"/>
    <w:rsid w:val="00881293"/>
  </w:style>
  <w:style w:type="paragraph" w:customStyle="1" w:styleId="867E71074AC040F181843FADF7BD014A">
    <w:name w:val="867E71074AC040F181843FADF7BD014A"/>
    <w:rsid w:val="00881293"/>
  </w:style>
  <w:style w:type="paragraph" w:customStyle="1" w:styleId="4CEA8B9F547949D1B28A927235E510D1">
    <w:name w:val="4CEA8B9F547949D1B28A927235E510D1"/>
    <w:rsid w:val="00881293"/>
  </w:style>
  <w:style w:type="paragraph" w:customStyle="1" w:styleId="BE974052B66B4345A7E12715F97EA7DE">
    <w:name w:val="BE974052B66B4345A7E12715F97EA7DE"/>
    <w:rsid w:val="00881293"/>
  </w:style>
  <w:style w:type="paragraph" w:customStyle="1" w:styleId="E6FEC08745CB485E9897A476E464D79F">
    <w:name w:val="E6FEC08745CB485E9897A476E464D79F"/>
    <w:rsid w:val="00881293"/>
  </w:style>
  <w:style w:type="paragraph" w:customStyle="1" w:styleId="2BBA84705B1840BF83647F411A3ED59C">
    <w:name w:val="2BBA84705B1840BF83647F411A3ED59C"/>
    <w:rsid w:val="00881293"/>
  </w:style>
  <w:style w:type="paragraph" w:customStyle="1" w:styleId="031A8D0D9D3642918FFB2082FB5EC8EE">
    <w:name w:val="031A8D0D9D3642918FFB2082FB5EC8EE"/>
    <w:rsid w:val="00881293"/>
  </w:style>
  <w:style w:type="paragraph" w:customStyle="1" w:styleId="AAE3146CCB314DEA8476EC1204791648">
    <w:name w:val="AAE3146CCB314DEA8476EC1204791648"/>
    <w:rsid w:val="00881293"/>
  </w:style>
  <w:style w:type="paragraph" w:customStyle="1" w:styleId="BA5F8D1B93D54462B45305D0A5F4C1D8">
    <w:name w:val="BA5F8D1B93D54462B45305D0A5F4C1D8"/>
    <w:rsid w:val="00D60127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44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 Zhang</dc:creator>
  <cp:keywords/>
  <cp:lastModifiedBy>Jennings Zhang</cp:lastModifiedBy>
  <cp:revision>4</cp:revision>
  <cp:lastPrinted>2017-11-15T03:22:00Z</cp:lastPrinted>
  <dcterms:created xsi:type="dcterms:W3CDTF">2017-10-15T16:32:00Z</dcterms:created>
  <dcterms:modified xsi:type="dcterms:W3CDTF">2017-11-17T00:13:00Z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